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AE6" w:rsidRPr="00FE586B" w:rsidRDefault="00FE586B" w:rsidP="00FE586B">
      <w:pPr>
        <w:pStyle w:val="Titel"/>
        <w:rPr>
          <w:color w:val="FF0000"/>
        </w:rPr>
      </w:pPr>
      <w:r>
        <w:rPr>
          <w:rFonts w:ascii="Times New Roman" w:hAnsi="Times New Roman" w:cs="Times New Roman"/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 wp14:anchorId="1AD5CD91" wp14:editId="173BFCE2">
            <wp:simplePos x="0" y="0"/>
            <wp:positionH relativeFrom="margin">
              <wp:posOffset>5487035</wp:posOffset>
            </wp:positionH>
            <wp:positionV relativeFrom="margin">
              <wp:posOffset>-684530</wp:posOffset>
            </wp:positionV>
            <wp:extent cx="857250" cy="85725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E22" w:rsidRPr="00FE586B">
        <w:rPr>
          <w:color w:val="FF0000"/>
        </w:rPr>
        <w:t>Sanoma API sheet</w:t>
      </w:r>
    </w:p>
    <w:p w:rsidR="003E1E22" w:rsidRPr="00FE586B" w:rsidRDefault="00FE586B" w:rsidP="00FE586B">
      <w:pPr>
        <w:pStyle w:val="Kop1"/>
        <w:rPr>
          <w:color w:val="FF0000"/>
        </w:rPr>
      </w:pPr>
      <w:r w:rsidRPr="00FE586B">
        <w:rPr>
          <w:color w:val="FF0000"/>
        </w:rPr>
        <w:t>NU.nl</w:t>
      </w:r>
    </w:p>
    <w:p w:rsidR="003E1E22" w:rsidRDefault="003E1E22"/>
    <w:p w:rsidR="003E1E22" w:rsidRDefault="00D60226" w:rsidP="003E1E22">
      <w:pPr>
        <w:rPr>
          <w:rFonts w:ascii="Helvetica" w:hAnsi="Helvetica"/>
          <w:sz w:val="20"/>
          <w:szCs w:val="20"/>
        </w:rPr>
      </w:pPr>
      <w:hyperlink r:id="rId7" w:history="1">
        <w:r w:rsidR="003E1E22">
          <w:rPr>
            <w:rStyle w:val="Hyperlink"/>
            <w:rFonts w:ascii="Helvetica" w:hAnsi="Helvetica"/>
            <w:sz w:val="20"/>
            <w:szCs w:val="20"/>
          </w:rPr>
          <w:t>https://api.nu.nl/v1.0</w:t>
        </w:r>
      </w:hyperlink>
    </w:p>
    <w:p w:rsidR="003E1E22" w:rsidRDefault="003E1E22" w:rsidP="003E1E2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/>
        <w:t xml:space="preserve">username – </w:t>
      </w:r>
      <w:proofErr w:type="spellStart"/>
      <w:r>
        <w:rPr>
          <w:rFonts w:ascii="Helvetica" w:hAnsi="Helvetica"/>
          <w:sz w:val="20"/>
          <w:szCs w:val="20"/>
        </w:rPr>
        <w:t>nutest</w:t>
      </w:r>
      <w:proofErr w:type="spellEnd"/>
    </w:p>
    <w:p w:rsidR="003E1E22" w:rsidRDefault="003E1E22" w:rsidP="003E1E2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/>
        <w:t>password - 5a1cf12bcc4436326b93697a3a0e8ff1</w:t>
      </w:r>
    </w:p>
    <w:p w:rsidR="003E1E22" w:rsidRDefault="003E1E22" w:rsidP="003E1E22">
      <w:pPr>
        <w:rPr>
          <w:rFonts w:ascii="Helvetica" w:hAnsi="Helvetica"/>
          <w:sz w:val="20"/>
          <w:szCs w:val="20"/>
        </w:rPr>
      </w:pPr>
    </w:p>
    <w:p w:rsidR="003E1E22" w:rsidRDefault="00D80A98" w:rsidP="003E1E2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contact: </w:t>
      </w:r>
      <w:hyperlink r:id="rId8" w:history="1">
        <w:r w:rsidRPr="00F95748">
          <w:rPr>
            <w:rStyle w:val="Hyperlink"/>
            <w:rFonts w:ascii="Helvetica" w:hAnsi="Helvetica"/>
            <w:sz w:val="20"/>
            <w:szCs w:val="20"/>
          </w:rPr>
          <w:t>Serge@nu.nl</w:t>
        </w:r>
      </w:hyperlink>
    </w:p>
    <w:p w:rsidR="00D80A98" w:rsidRDefault="00D80A98" w:rsidP="003E1E22">
      <w:pPr>
        <w:rPr>
          <w:rFonts w:ascii="Helvetica" w:hAnsi="Helvetica"/>
          <w:sz w:val="20"/>
          <w:szCs w:val="20"/>
        </w:rPr>
      </w:pPr>
    </w:p>
    <w:p w:rsidR="003E1E22" w:rsidRPr="00020F16" w:rsidRDefault="00020F16" w:rsidP="003E1E22">
      <w:pPr>
        <w:rPr>
          <w:rFonts w:ascii="Helvetica" w:hAnsi="Helvetica"/>
          <w:color w:val="FF0000"/>
          <w:sz w:val="20"/>
          <w:szCs w:val="20"/>
        </w:rPr>
      </w:pPr>
      <w:r w:rsidRPr="00020F16">
        <w:rPr>
          <w:rFonts w:ascii="Helvetica" w:hAnsi="Helvetica"/>
          <w:color w:val="FF0000"/>
          <w:sz w:val="20"/>
          <w:szCs w:val="20"/>
        </w:rPr>
        <w:t>_____________________________________________________________________________</w:t>
      </w:r>
    </w:p>
    <w:p w:rsidR="008717FA" w:rsidRPr="00A5491B" w:rsidRDefault="008717FA" w:rsidP="008717FA">
      <w:pPr>
        <w:pStyle w:val="Kop1"/>
        <w:rPr>
          <w:color w:val="FF0000"/>
        </w:rPr>
      </w:pPr>
      <w:r w:rsidRPr="00A5491B">
        <w:rPr>
          <w:color w:val="FF0000"/>
        </w:rPr>
        <w:t xml:space="preserve">Sanoma </w:t>
      </w:r>
      <w:proofErr w:type="spellStart"/>
      <w:r w:rsidRPr="00A5491B">
        <w:rPr>
          <w:color w:val="FF0000"/>
        </w:rPr>
        <w:t>recepten</w:t>
      </w:r>
      <w:proofErr w:type="spellEnd"/>
      <w:r w:rsidRPr="00A5491B">
        <w:rPr>
          <w:color w:val="FF0000"/>
        </w:rPr>
        <w:t xml:space="preserve"> service</w:t>
      </w:r>
    </w:p>
    <w:p w:rsidR="008717FA" w:rsidRDefault="008717FA" w:rsidP="008717FA"/>
    <w:p w:rsidR="008717FA" w:rsidRDefault="00D80A98" w:rsidP="008717FA">
      <w:pPr>
        <w:rPr>
          <w:rStyle w:val="HTML-schrijfmachine"/>
        </w:rPr>
      </w:pPr>
      <w:hyperlink r:id="rId9" w:history="1">
        <w:r>
          <w:rPr>
            <w:rStyle w:val="Hyperlink"/>
          </w:rPr>
          <w:t>hackathon@sanoma.com</w:t>
        </w:r>
      </w:hyperlink>
      <w:r>
        <w:rPr>
          <w:rStyle w:val="HTML-schrijfmachine"/>
        </w:rPr>
        <w:t xml:space="preserve"> / 23myILKQY59b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schrijfmachine"/>
        </w:rPr>
        <w:t>Login:</w:t>
      </w:r>
      <w:r>
        <w:rPr>
          <w:rStyle w:val="HTML-schrijfmachine"/>
        </w:rPr>
        <w:t xml:space="preserve"> </w:t>
      </w: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http://recepten2.snmmd.nl/</w:t>
        </w:r>
      </w:hyperlink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schrijfmachine"/>
        </w:rPr>
        <w:t>'</w:t>
      </w:r>
      <w:proofErr w:type="spellStart"/>
      <w:r>
        <w:rPr>
          <w:rStyle w:val="HTML-schrijfmachine"/>
        </w:rPr>
        <w:t>Hackathon</w:t>
      </w:r>
      <w:proofErr w:type="spellEnd"/>
      <w:r>
        <w:rPr>
          <w:rStyle w:val="HTML-schrijfmachine"/>
        </w:rPr>
        <w:t>' a</w:t>
      </w:r>
      <w:r>
        <w:rPr>
          <w:rStyle w:val="HTML-schrijfmachine"/>
        </w:rPr>
        <w:t>n</w:t>
      </w:r>
      <w:r>
        <w:rPr>
          <w:rStyle w:val="HTML-schrijfmachine"/>
        </w:rPr>
        <w:t>d</w:t>
      </w:r>
      <w:r>
        <w:rPr>
          <w:rStyle w:val="HTML-schrijfmachine"/>
        </w:rPr>
        <w:t xml:space="preserve"> key d8fc8aca85d43bec15b2d450138ebe8b</w:t>
      </w:r>
    </w:p>
    <w:p w:rsidR="00D80A98" w:rsidRDefault="00D80A98" w:rsidP="008717FA">
      <w:pPr>
        <w:rPr>
          <w:rStyle w:val="HTML-schrijfmachine"/>
        </w:rPr>
      </w:pPr>
    </w:p>
    <w:p w:rsidR="00D80A98" w:rsidRDefault="00D80A98" w:rsidP="008717FA">
      <w:r>
        <w:rPr>
          <w:rStyle w:val="HTML-schrijfmachine"/>
        </w:rPr>
        <w:t>Documentation in code</w:t>
      </w:r>
    </w:p>
    <w:p w:rsidR="008717FA" w:rsidRDefault="008717FA" w:rsidP="008717FA">
      <w:pPr>
        <w:rPr>
          <w:rFonts w:ascii="Helvetica" w:hAnsi="Helvetica"/>
          <w:sz w:val="20"/>
          <w:szCs w:val="20"/>
        </w:rPr>
      </w:pPr>
    </w:p>
    <w:p w:rsidR="00D80A98" w:rsidRDefault="00D80A98" w:rsidP="008717F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Contact: </w:t>
      </w:r>
      <w:hyperlink r:id="rId11" w:history="1">
        <w:r w:rsidRPr="00F95748">
          <w:rPr>
            <w:rStyle w:val="Hyperlink"/>
            <w:rFonts w:ascii="Helvetica" w:hAnsi="Helvetica"/>
            <w:sz w:val="20"/>
            <w:szCs w:val="20"/>
          </w:rPr>
          <w:t>Michiel.scholten@sanoma.com</w:t>
        </w:r>
      </w:hyperlink>
    </w:p>
    <w:p w:rsidR="00D80A98" w:rsidRDefault="00D80A98" w:rsidP="008717FA">
      <w:pPr>
        <w:rPr>
          <w:rFonts w:ascii="Helvetica" w:hAnsi="Helvetica"/>
          <w:sz w:val="20"/>
          <w:szCs w:val="20"/>
        </w:rPr>
      </w:pPr>
    </w:p>
    <w:p w:rsidR="008717FA" w:rsidRPr="00020F16" w:rsidRDefault="008717FA" w:rsidP="008717FA">
      <w:pPr>
        <w:rPr>
          <w:rFonts w:ascii="Helvetica" w:hAnsi="Helvetica"/>
          <w:color w:val="FF0000"/>
          <w:sz w:val="20"/>
          <w:szCs w:val="20"/>
        </w:rPr>
      </w:pPr>
      <w:r w:rsidRPr="00020F16">
        <w:rPr>
          <w:rFonts w:ascii="Helvetica" w:hAnsi="Helvetica"/>
          <w:color w:val="FF0000"/>
          <w:sz w:val="20"/>
          <w:szCs w:val="20"/>
        </w:rPr>
        <w:t>_____________________________________________________________________________</w:t>
      </w:r>
    </w:p>
    <w:p w:rsidR="008717FA" w:rsidRDefault="008717FA" w:rsidP="008717FA">
      <w:pPr>
        <w:pStyle w:val="Kop1"/>
        <w:rPr>
          <w:color w:val="FF0000"/>
        </w:rPr>
      </w:pPr>
      <w:r w:rsidRPr="00A5491B">
        <w:rPr>
          <w:color w:val="FF0000"/>
        </w:rPr>
        <w:t xml:space="preserve">Sanoma </w:t>
      </w:r>
      <w:r>
        <w:rPr>
          <w:color w:val="FF0000"/>
        </w:rPr>
        <w:t>Content Library Public</w:t>
      </w:r>
    </w:p>
    <w:p w:rsidR="009318AB" w:rsidRDefault="009318AB" w:rsidP="009318AB">
      <w:r>
        <w:t>See PDF in</w:t>
      </w:r>
    </w:p>
    <w:p w:rsidR="009318AB" w:rsidRDefault="009318AB" w:rsidP="009318AB">
      <w:hyperlink r:id="rId12" w:history="1">
        <w:r w:rsidRPr="00F95748">
          <w:rPr>
            <w:rStyle w:val="Hyperlink"/>
          </w:rPr>
          <w:t>https://www.dropbox.com/home/Innovation%20Lab/Technology/API</w:t>
        </w:r>
      </w:hyperlink>
    </w:p>
    <w:p w:rsidR="009318AB" w:rsidRDefault="009318AB" w:rsidP="009318AB"/>
    <w:p w:rsidR="00D80A98" w:rsidRDefault="00D80A98" w:rsidP="009318AB">
      <w:r>
        <w:t>ATTENTION: NEEDS TO HAVE YOUR IP WHITELISTED</w:t>
      </w:r>
    </w:p>
    <w:p w:rsidR="00D80A98" w:rsidRDefault="00D80A98" w:rsidP="009318AB">
      <w:r>
        <w:t xml:space="preserve">Contact: </w:t>
      </w:r>
      <w:hyperlink r:id="rId13" w:history="1">
        <w:r w:rsidRPr="00F95748">
          <w:rPr>
            <w:rStyle w:val="Hyperlink"/>
          </w:rPr>
          <w:t>edgar.klerks@sanoma.com</w:t>
        </w:r>
      </w:hyperlink>
    </w:p>
    <w:p w:rsidR="008717FA" w:rsidRDefault="008717FA" w:rsidP="008717FA"/>
    <w:p w:rsidR="008717FA" w:rsidRDefault="008717FA" w:rsidP="008717FA">
      <w:pPr>
        <w:rPr>
          <w:rFonts w:ascii="Helvetica" w:hAnsi="Helvetica"/>
          <w:sz w:val="20"/>
          <w:szCs w:val="20"/>
        </w:rPr>
      </w:pPr>
    </w:p>
    <w:p w:rsidR="008717FA" w:rsidRPr="00020F16" w:rsidRDefault="008717FA" w:rsidP="008717FA">
      <w:pPr>
        <w:rPr>
          <w:rFonts w:ascii="Helvetica" w:hAnsi="Helvetica"/>
          <w:color w:val="FF0000"/>
          <w:sz w:val="20"/>
          <w:szCs w:val="20"/>
        </w:rPr>
      </w:pPr>
      <w:r w:rsidRPr="00020F16">
        <w:rPr>
          <w:rFonts w:ascii="Helvetica" w:hAnsi="Helvetica"/>
          <w:color w:val="FF0000"/>
          <w:sz w:val="20"/>
          <w:szCs w:val="20"/>
        </w:rPr>
        <w:t>_____________________________________________________________________________</w:t>
      </w:r>
    </w:p>
    <w:p w:rsidR="008717FA" w:rsidRDefault="008717FA" w:rsidP="008717FA"/>
    <w:p w:rsidR="003E4709" w:rsidRDefault="003E4709" w:rsidP="00BA348D"/>
    <w:p w:rsidR="003E4709" w:rsidRDefault="003E4709" w:rsidP="00BA348D">
      <w:r>
        <w:t>3</w:t>
      </w:r>
      <w:r w:rsidRPr="003E4709">
        <w:rPr>
          <w:vertAlign w:val="superscript"/>
        </w:rPr>
        <w:t>rd</w:t>
      </w:r>
      <w:r>
        <w:t xml:space="preserve"> party open API</w:t>
      </w:r>
    </w:p>
    <w:p w:rsidR="003E4709" w:rsidRDefault="003E4709" w:rsidP="003E4709">
      <w:pPr>
        <w:pStyle w:val="Lijstalinea"/>
        <w:numPr>
          <w:ilvl w:val="0"/>
          <w:numId w:val="1"/>
        </w:numPr>
      </w:pPr>
      <w:proofErr w:type="spellStart"/>
      <w:r>
        <w:t>Uber</w:t>
      </w:r>
      <w:proofErr w:type="spellEnd"/>
      <w:r>
        <w:t xml:space="preserve">: </w:t>
      </w:r>
      <w:hyperlink r:id="rId14" w:history="1">
        <w:r w:rsidRPr="00F95748">
          <w:rPr>
            <w:rStyle w:val="Hyperlink"/>
          </w:rPr>
          <w:t>https://developer.uber.com/</w:t>
        </w:r>
      </w:hyperlink>
    </w:p>
    <w:p w:rsidR="003E4709" w:rsidRDefault="003E4709" w:rsidP="003E4709">
      <w:pPr>
        <w:pStyle w:val="Lijstalinea"/>
        <w:numPr>
          <w:ilvl w:val="0"/>
          <w:numId w:val="1"/>
        </w:numPr>
      </w:pPr>
      <w:r>
        <w:t xml:space="preserve">Google: </w:t>
      </w:r>
      <w:hyperlink r:id="rId15" w:history="1">
        <w:r w:rsidRPr="00F95748">
          <w:rPr>
            <w:rStyle w:val="Hyperlink"/>
          </w:rPr>
          <w:t>https://developers.google.com/</w:t>
        </w:r>
      </w:hyperlink>
    </w:p>
    <w:p w:rsidR="003E4709" w:rsidRDefault="003E4709" w:rsidP="003E4709">
      <w:pPr>
        <w:pStyle w:val="Lijstalinea"/>
        <w:numPr>
          <w:ilvl w:val="0"/>
          <w:numId w:val="1"/>
        </w:numPr>
      </w:pPr>
      <w:r>
        <w:t xml:space="preserve">The Guardian open Platform: </w:t>
      </w:r>
      <w:hyperlink r:id="rId16" w:history="1">
        <w:r w:rsidRPr="00F95748">
          <w:rPr>
            <w:rStyle w:val="Hyperlink"/>
          </w:rPr>
          <w:t>http://www.theguardian.com/open-platform</w:t>
        </w:r>
      </w:hyperlink>
    </w:p>
    <w:p w:rsidR="003E4709" w:rsidRDefault="003E4709" w:rsidP="003E4709">
      <w:pPr>
        <w:pStyle w:val="Lijstalinea"/>
        <w:numPr>
          <w:ilvl w:val="0"/>
          <w:numId w:val="1"/>
        </w:numPr>
      </w:pPr>
      <w:r>
        <w:t xml:space="preserve">New York Times developer: </w:t>
      </w:r>
      <w:r w:rsidRPr="003E4709">
        <w:t>http://developer.nytimes.com/</w:t>
      </w:r>
    </w:p>
    <w:p w:rsidR="004E4761" w:rsidRDefault="003E4709" w:rsidP="00A5491B">
      <w:pPr>
        <w:pStyle w:val="Lijstalinea"/>
        <w:numPr>
          <w:ilvl w:val="0"/>
          <w:numId w:val="1"/>
        </w:numPr>
      </w:pPr>
      <w:r>
        <w:t xml:space="preserve">Public API list: </w:t>
      </w:r>
      <w:hyperlink r:id="rId17" w:history="1">
        <w:r w:rsidRPr="00F95748">
          <w:rPr>
            <w:rStyle w:val="Hyperlink"/>
          </w:rPr>
          <w:t>http://www.publicapis.com/</w:t>
        </w:r>
      </w:hyperlink>
      <w:r w:rsidR="00A5491B">
        <w:t xml:space="preserve">  </w:t>
      </w:r>
    </w:p>
    <w:p w:rsidR="00BA348D" w:rsidRDefault="004E4761" w:rsidP="004E4761">
      <w:pPr>
        <w:pStyle w:val="Lijstalinea"/>
        <w:numPr>
          <w:ilvl w:val="0"/>
          <w:numId w:val="1"/>
        </w:numPr>
      </w:pPr>
      <w:r>
        <w:t>Public API list:</w:t>
      </w:r>
      <w:r>
        <w:t xml:space="preserve"> </w:t>
      </w:r>
      <w:r w:rsidR="00A5491B" w:rsidRPr="004E4761">
        <w:t>http://www.programmableweb.com/apis/directory</w:t>
      </w:r>
    </w:p>
    <w:sectPr w:rsidR="00BA34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648E2"/>
    <w:multiLevelType w:val="hybridMultilevel"/>
    <w:tmpl w:val="BA06056C"/>
    <w:lvl w:ilvl="0" w:tplc="2A92A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22"/>
    <w:rsid w:val="00020F16"/>
    <w:rsid w:val="0007712E"/>
    <w:rsid w:val="00121324"/>
    <w:rsid w:val="002777D0"/>
    <w:rsid w:val="003216DF"/>
    <w:rsid w:val="003E1E22"/>
    <w:rsid w:val="003E4709"/>
    <w:rsid w:val="004E4761"/>
    <w:rsid w:val="008717FA"/>
    <w:rsid w:val="009318AB"/>
    <w:rsid w:val="00936AE6"/>
    <w:rsid w:val="00A2088D"/>
    <w:rsid w:val="00A5491B"/>
    <w:rsid w:val="00BA348D"/>
    <w:rsid w:val="00D80A98"/>
    <w:rsid w:val="00F30FE6"/>
    <w:rsid w:val="00FC0061"/>
    <w:rsid w:val="00FE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E5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E1E22"/>
    <w:rPr>
      <w:color w:val="0000FF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E58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E58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FE5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586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586B"/>
    <w:rPr>
      <w:rFonts w:ascii="Tahoma" w:hAnsi="Tahoma" w:cs="Tahoma"/>
      <w:sz w:val="16"/>
      <w:szCs w:val="16"/>
      <w:lang w:val="en-US" w:eastAsia="en-US"/>
    </w:rPr>
  </w:style>
  <w:style w:type="paragraph" w:styleId="Lijstalinea">
    <w:name w:val="List Paragraph"/>
    <w:basedOn w:val="Standaard"/>
    <w:uiPriority w:val="34"/>
    <w:qFormat/>
    <w:rsid w:val="003E4709"/>
    <w:pPr>
      <w:ind w:left="720"/>
      <w:contextualSpacing/>
    </w:pPr>
  </w:style>
  <w:style w:type="character" w:styleId="HTML-schrijfmachine">
    <w:name w:val="HTML Typewriter"/>
    <w:basedOn w:val="Standaardalinea-lettertype"/>
    <w:uiPriority w:val="99"/>
    <w:semiHidden/>
    <w:unhideWhenUsed/>
    <w:rsid w:val="00D80A98"/>
    <w:rPr>
      <w:rFonts w:ascii="Courier New" w:eastAsiaTheme="minorHAnsi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E5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E1E22"/>
    <w:rPr>
      <w:color w:val="0000FF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E58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E58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FE5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586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586B"/>
    <w:rPr>
      <w:rFonts w:ascii="Tahoma" w:hAnsi="Tahoma" w:cs="Tahoma"/>
      <w:sz w:val="16"/>
      <w:szCs w:val="16"/>
      <w:lang w:val="en-US" w:eastAsia="en-US"/>
    </w:rPr>
  </w:style>
  <w:style w:type="paragraph" w:styleId="Lijstalinea">
    <w:name w:val="List Paragraph"/>
    <w:basedOn w:val="Standaard"/>
    <w:uiPriority w:val="34"/>
    <w:qFormat/>
    <w:rsid w:val="003E4709"/>
    <w:pPr>
      <w:ind w:left="720"/>
      <w:contextualSpacing/>
    </w:pPr>
  </w:style>
  <w:style w:type="character" w:styleId="HTML-schrijfmachine">
    <w:name w:val="HTML Typewriter"/>
    <w:basedOn w:val="Standaardalinea-lettertype"/>
    <w:uiPriority w:val="99"/>
    <w:semiHidden/>
    <w:unhideWhenUsed/>
    <w:rsid w:val="00D80A98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e@nu.nl" TargetMode="External"/><Relationship Id="rId13" Type="http://schemas.openxmlformats.org/officeDocument/2006/relationships/hyperlink" Target="mailto:edgar.klerks@sanoma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i.nu.nl/v1.0" TargetMode="External"/><Relationship Id="rId12" Type="http://schemas.openxmlformats.org/officeDocument/2006/relationships/hyperlink" Target="https://www.dropbox.com/home/Innovation%20Lab/Technology/API" TargetMode="External"/><Relationship Id="rId17" Type="http://schemas.openxmlformats.org/officeDocument/2006/relationships/hyperlink" Target="http://www.publicapi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eguardian.com/open-platfor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Michiel.scholten@sanom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" TargetMode="External"/><Relationship Id="rId10" Type="http://schemas.openxmlformats.org/officeDocument/2006/relationships/hyperlink" Target="http://recepten2.snmmd.n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ackathon@sanoma.com" TargetMode="External"/><Relationship Id="rId14" Type="http://schemas.openxmlformats.org/officeDocument/2006/relationships/hyperlink" Target="https://developer.uber.com/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3CB9611F.dotm</Template>
  <TotalTime>1298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Sanoma Media Netherlands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8</cp:revision>
  <dcterms:created xsi:type="dcterms:W3CDTF">2014-08-20T07:46:00Z</dcterms:created>
  <dcterms:modified xsi:type="dcterms:W3CDTF">2014-08-21T12:06:00Z</dcterms:modified>
</cp:coreProperties>
</file>